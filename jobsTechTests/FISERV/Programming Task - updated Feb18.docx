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3BBAB" w14:textId="77777777" w:rsidR="009C7ABC" w:rsidRPr="00B66234" w:rsidRDefault="009C7ABC" w:rsidP="00827C3A">
      <w:pPr>
        <w:pStyle w:val="Heading2"/>
      </w:pPr>
      <w:r w:rsidRPr="00B66234">
        <w:t>Prize Draw</w:t>
      </w:r>
    </w:p>
    <w:p w14:paraId="18837819" w14:textId="77777777" w:rsidR="009C7ABC" w:rsidRDefault="009C7ABC" w:rsidP="009C7ABC">
      <w:r>
        <w:t>Fiserv have been asked by a large online retailer to develop an application for calculating the total prize monies given out as a result of a sales campaign.</w:t>
      </w:r>
    </w:p>
    <w:p w14:paraId="06A31CEB" w14:textId="77777777" w:rsidR="009C7ABC" w:rsidRDefault="009C7ABC" w:rsidP="009C7ABC">
      <w:r>
        <w:t>The campaign takes the form of a series of prize draws over a number of days with the following rules:</w:t>
      </w:r>
    </w:p>
    <w:p w14:paraId="3A9921F0" w14:textId="77777777" w:rsidR="009C7ABC" w:rsidRDefault="009C7ABC" w:rsidP="00184E69">
      <w:pPr>
        <w:pStyle w:val="ListParagraph"/>
        <w:numPr>
          <w:ilvl w:val="0"/>
          <w:numId w:val="2"/>
        </w:numPr>
      </w:pPr>
      <w:r>
        <w:t>Every order that is placed is automatically entered into the draw</w:t>
      </w:r>
    </w:p>
    <w:p w14:paraId="1FB7C15E" w14:textId="77777777" w:rsidR="009C7ABC" w:rsidRDefault="009C7ABC" w:rsidP="00184E69">
      <w:pPr>
        <w:pStyle w:val="ListParagraph"/>
        <w:numPr>
          <w:ilvl w:val="0"/>
          <w:numId w:val="2"/>
        </w:numPr>
      </w:pPr>
      <w:r>
        <w:t>At the end of every day, two orders are selected from all those entered into the draw</w:t>
      </w:r>
    </w:p>
    <w:p w14:paraId="6781EA12" w14:textId="77777777" w:rsidR="009C7ABC" w:rsidRDefault="009C7ABC" w:rsidP="00184E69">
      <w:pPr>
        <w:pStyle w:val="ListParagraph"/>
        <w:numPr>
          <w:ilvl w:val="0"/>
          <w:numId w:val="2"/>
        </w:numPr>
      </w:pPr>
      <w:r>
        <w:t>Firstly, the order for the largest amount is selected</w:t>
      </w:r>
    </w:p>
    <w:p w14:paraId="7DFD93D8" w14:textId="77777777" w:rsidR="009C7ABC" w:rsidRDefault="009C7ABC" w:rsidP="00184E69">
      <w:pPr>
        <w:pStyle w:val="ListParagraph"/>
        <w:numPr>
          <w:ilvl w:val="0"/>
          <w:numId w:val="2"/>
        </w:numPr>
      </w:pPr>
      <w:r>
        <w:t>Secondly, the order for the smallest amount is selected</w:t>
      </w:r>
    </w:p>
    <w:p w14:paraId="041DC779" w14:textId="77777777" w:rsidR="009C7ABC" w:rsidRDefault="009C7ABC" w:rsidP="00184E69">
      <w:pPr>
        <w:pStyle w:val="ListParagraph"/>
        <w:numPr>
          <w:ilvl w:val="0"/>
          <w:numId w:val="2"/>
        </w:numPr>
      </w:pPr>
      <w:r>
        <w:t>The customer who placed the largest order receives prize money equal to the amount of their order less the amount of the smallest order</w:t>
      </w:r>
    </w:p>
    <w:p w14:paraId="057A2622" w14:textId="77777777" w:rsidR="009C7ABC" w:rsidRDefault="009C7ABC" w:rsidP="00184E69">
      <w:pPr>
        <w:pStyle w:val="ListParagraph"/>
        <w:numPr>
          <w:ilvl w:val="0"/>
          <w:numId w:val="2"/>
        </w:numPr>
      </w:pPr>
      <w:r>
        <w:t>The two selected orders are removed from the draw</w:t>
      </w:r>
    </w:p>
    <w:p w14:paraId="3A158A2B" w14:textId="77777777" w:rsidR="009C7ABC" w:rsidRDefault="009C7ABC" w:rsidP="00184E69">
      <w:pPr>
        <w:pStyle w:val="ListParagraph"/>
        <w:numPr>
          <w:ilvl w:val="0"/>
          <w:numId w:val="2"/>
        </w:numPr>
      </w:pPr>
      <w:r>
        <w:t>All other orders remain eligible for draws on subsequent days</w:t>
      </w:r>
    </w:p>
    <w:p w14:paraId="676266B7" w14:textId="77777777" w:rsidR="009C7ABC" w:rsidRDefault="009C7ABC" w:rsidP="009C7ABC">
      <w:r>
        <w:t>Due to the size of the retailer you can assume that there will always be at least two orders in each draw.</w:t>
      </w:r>
    </w:p>
    <w:p w14:paraId="450B652E" w14:textId="56A69D67" w:rsidR="009C7ABC" w:rsidRDefault="009C7ABC" w:rsidP="009C7ABC">
      <w:r>
        <w:t>Write a C# program</w:t>
      </w:r>
      <w:r w:rsidR="000557D7">
        <w:t xml:space="preserve"> </w:t>
      </w:r>
      <w:r w:rsidR="000557D7" w:rsidRPr="000557D7">
        <w:rPr>
          <w:rFonts w:ascii="Courier" w:hAnsi="Courier"/>
          <w:sz w:val="20"/>
          <w:szCs w:val="20"/>
        </w:rPr>
        <w:t>PrizeDraw.exe</w:t>
      </w:r>
      <w:r>
        <w:t xml:space="preserve">, which reads a list of order amounts for each day of the </w:t>
      </w:r>
      <w:r w:rsidR="00184E69">
        <w:t>campaign</w:t>
      </w:r>
      <w:r>
        <w:t xml:space="preserve"> </w:t>
      </w:r>
      <w:r w:rsidR="000557D7">
        <w:t>from standard input. It should calculate</w:t>
      </w:r>
      <w:r>
        <w:t xml:space="preserve"> the total prize money amount ov</w:t>
      </w:r>
      <w:r w:rsidR="000557D7">
        <w:t>er the whole campaign and write</w:t>
      </w:r>
      <w:r>
        <w:t xml:space="preserve"> </w:t>
      </w:r>
      <w:r w:rsidR="000557D7">
        <w:t>this</w:t>
      </w:r>
      <w:r>
        <w:t xml:space="preserve"> to standard output.</w:t>
      </w:r>
    </w:p>
    <w:p w14:paraId="6135625C" w14:textId="77777777" w:rsidR="009C7ABC" w:rsidRPr="00E873E3" w:rsidRDefault="009C7ABC" w:rsidP="00827C3A">
      <w:pPr>
        <w:pStyle w:val="Heading2"/>
      </w:pPr>
      <w:r w:rsidRPr="00E873E3">
        <w:t>Input Format</w:t>
      </w:r>
    </w:p>
    <w:p w14:paraId="580B5CA8" w14:textId="77777777" w:rsidR="00E873E3" w:rsidRDefault="009C7ABC" w:rsidP="009C7ABC">
      <w:r>
        <w:t xml:space="preserve">The first line of the input contains the duration of the campaign in days as a single positive integer d (1 &lt;= d &lt;= 5000). The next d lines each consist of a list of non-negative integers separated by single spaces. </w:t>
      </w:r>
    </w:p>
    <w:p w14:paraId="46EE6ED3" w14:textId="77777777" w:rsidR="00E873E3" w:rsidRDefault="009C7ABC" w:rsidP="009C7ABC">
      <w:r>
        <w:t>The integers in the (i+</w:t>
      </w:r>
      <w:proofErr w:type="gramStart"/>
      <w:r>
        <w:t>1)</w:t>
      </w:r>
      <w:proofErr w:type="spellStart"/>
      <w:r w:rsidRPr="00E873E3">
        <w:rPr>
          <w:vertAlign w:val="superscript"/>
        </w:rPr>
        <w:t>th</w:t>
      </w:r>
      <w:proofErr w:type="spellEnd"/>
      <w:proofErr w:type="gramEnd"/>
      <w:r>
        <w:t xml:space="preserve"> line are the </w:t>
      </w:r>
      <w:r w:rsidR="00E873E3">
        <w:t>details</w:t>
      </w:r>
      <w:r>
        <w:t xml:space="preserve"> of </w:t>
      </w:r>
      <w:r w:rsidR="00E873E3">
        <w:t xml:space="preserve">the </w:t>
      </w:r>
      <w:r>
        <w:t xml:space="preserve">orders placed on the </w:t>
      </w:r>
      <w:proofErr w:type="spellStart"/>
      <w:r>
        <w:t>i</w:t>
      </w:r>
      <w:r w:rsidRPr="00E873E3">
        <w:rPr>
          <w:vertAlign w:val="superscript"/>
        </w:rPr>
        <w:t>th</w:t>
      </w:r>
      <w:proofErr w:type="spellEnd"/>
      <w:r>
        <w:t xml:space="preserve"> day of the campaign. </w:t>
      </w:r>
    </w:p>
    <w:p w14:paraId="441E6DAB" w14:textId="17089EF8" w:rsidR="009C7ABC" w:rsidRDefault="009C7ABC" w:rsidP="009C7ABC">
      <w:bookmarkStart w:id="0" w:name="_Hlk503454505"/>
      <w:r>
        <w:t xml:space="preserve">The first integer in each line is r, the number of orders placed that day, where 0 &lt;= r &lt;= 100000. The next r numbers are positive integers </w:t>
      </w:r>
      <w:r w:rsidR="00926C61">
        <w:t xml:space="preserve">which are </w:t>
      </w:r>
      <w:r>
        <w:t>the amounts of each order. No amount is larger than 1000000.</w:t>
      </w:r>
    </w:p>
    <w:bookmarkEnd w:id="0"/>
    <w:p w14:paraId="5E620ADE" w14:textId="77777777" w:rsidR="009C7ABC" w:rsidRDefault="009C7ABC" w:rsidP="009C7ABC">
      <w:r>
        <w:t>The total number of orders placed during the whole campaign does not exceed 1000000.</w:t>
      </w:r>
    </w:p>
    <w:p w14:paraId="7247C701" w14:textId="77777777" w:rsidR="009C7ABC" w:rsidRPr="00E873E3" w:rsidRDefault="009C7ABC" w:rsidP="00827C3A">
      <w:pPr>
        <w:pStyle w:val="Heading2"/>
      </w:pPr>
      <w:r w:rsidRPr="00E873E3">
        <w:t>Output</w:t>
      </w:r>
    </w:p>
    <w:p w14:paraId="46AA61D5" w14:textId="77777777" w:rsidR="009C7ABC" w:rsidRDefault="009C7ABC" w:rsidP="009C7ABC">
      <w:r>
        <w:t>The output must contain exactly one integer, equal to the total prize money given out during the whole campaign.</w:t>
      </w:r>
    </w:p>
    <w:p w14:paraId="1177F496" w14:textId="77777777" w:rsidR="009C7ABC" w:rsidRDefault="009C7ABC" w:rsidP="009C7ABC">
      <w:r>
        <w:t>All integers in the input/output are encoded as ASCII characters.</w:t>
      </w:r>
    </w:p>
    <w:p w14:paraId="41EEC78E" w14:textId="77777777" w:rsidR="009C7ABC" w:rsidRPr="00E873E3" w:rsidRDefault="009C7ABC" w:rsidP="00AB5307">
      <w:pPr>
        <w:pStyle w:val="Heading2"/>
      </w:pPr>
      <w:r w:rsidRPr="00E873E3">
        <w:t>Example</w:t>
      </w:r>
    </w:p>
    <w:p w14:paraId="006A5ABF" w14:textId="77777777" w:rsidR="009C7ABC" w:rsidRDefault="009C7ABC" w:rsidP="00AB5307">
      <w:r>
        <w:t>Input:</w:t>
      </w:r>
    </w:p>
    <w:p w14:paraId="0B2801CB" w14:textId="77777777" w:rsidR="009C7ABC" w:rsidRPr="00E873E3" w:rsidRDefault="009C7ABC" w:rsidP="00AB5307">
      <w:pPr>
        <w:spacing w:after="0"/>
        <w:rPr>
          <w:rFonts w:ascii="Courier" w:hAnsi="Courier"/>
          <w:sz w:val="20"/>
          <w:szCs w:val="20"/>
        </w:rPr>
      </w:pPr>
      <w:r w:rsidRPr="00E873E3">
        <w:rPr>
          <w:rFonts w:ascii="Courier" w:hAnsi="Courier"/>
          <w:sz w:val="20"/>
          <w:szCs w:val="20"/>
        </w:rPr>
        <w:t>5</w:t>
      </w:r>
    </w:p>
    <w:p w14:paraId="18D98943" w14:textId="77777777" w:rsidR="009C7ABC" w:rsidRPr="00E873E3" w:rsidRDefault="009C7ABC" w:rsidP="00AB5307">
      <w:pPr>
        <w:spacing w:after="0"/>
        <w:rPr>
          <w:rFonts w:ascii="Courier" w:hAnsi="Courier"/>
          <w:sz w:val="20"/>
          <w:szCs w:val="20"/>
        </w:rPr>
      </w:pPr>
      <w:r w:rsidRPr="00E873E3">
        <w:rPr>
          <w:rFonts w:ascii="Courier" w:hAnsi="Courier"/>
          <w:sz w:val="20"/>
          <w:szCs w:val="20"/>
        </w:rPr>
        <w:t>3 1 2 3</w:t>
      </w:r>
    </w:p>
    <w:p w14:paraId="6C739D60" w14:textId="77777777" w:rsidR="009C7ABC" w:rsidRPr="00E873E3" w:rsidRDefault="009C7ABC" w:rsidP="00AB5307">
      <w:pPr>
        <w:spacing w:after="0"/>
        <w:rPr>
          <w:rFonts w:ascii="Courier" w:hAnsi="Courier"/>
          <w:sz w:val="20"/>
          <w:szCs w:val="20"/>
        </w:rPr>
      </w:pPr>
      <w:r w:rsidRPr="00E873E3">
        <w:rPr>
          <w:rFonts w:ascii="Courier" w:hAnsi="Courier"/>
          <w:sz w:val="20"/>
          <w:szCs w:val="20"/>
        </w:rPr>
        <w:t>2 1 1</w:t>
      </w:r>
    </w:p>
    <w:p w14:paraId="2A695FC1" w14:textId="77777777" w:rsidR="009C7ABC" w:rsidRPr="00E873E3" w:rsidRDefault="009C7ABC" w:rsidP="00AB5307">
      <w:pPr>
        <w:spacing w:after="0"/>
        <w:rPr>
          <w:rFonts w:ascii="Courier" w:hAnsi="Courier"/>
          <w:sz w:val="20"/>
          <w:szCs w:val="20"/>
        </w:rPr>
      </w:pPr>
      <w:r w:rsidRPr="00E873E3">
        <w:rPr>
          <w:rFonts w:ascii="Courier" w:hAnsi="Courier"/>
          <w:sz w:val="20"/>
          <w:szCs w:val="20"/>
        </w:rPr>
        <w:t>4 10 5 5 1</w:t>
      </w:r>
    </w:p>
    <w:p w14:paraId="278B3253" w14:textId="77777777" w:rsidR="009C7ABC" w:rsidRPr="00E873E3" w:rsidRDefault="009C7ABC" w:rsidP="00AB5307">
      <w:pPr>
        <w:spacing w:after="0"/>
        <w:rPr>
          <w:rFonts w:ascii="Courier" w:hAnsi="Courier"/>
          <w:sz w:val="20"/>
          <w:szCs w:val="20"/>
        </w:rPr>
      </w:pPr>
      <w:r w:rsidRPr="00E873E3">
        <w:rPr>
          <w:rFonts w:ascii="Courier" w:hAnsi="Courier"/>
          <w:sz w:val="20"/>
          <w:szCs w:val="20"/>
        </w:rPr>
        <w:t>0</w:t>
      </w:r>
    </w:p>
    <w:p w14:paraId="2216715F" w14:textId="77777777" w:rsidR="009C7ABC" w:rsidRPr="00E873E3" w:rsidRDefault="009C7ABC" w:rsidP="00AB5307">
      <w:pPr>
        <w:spacing w:after="0"/>
        <w:rPr>
          <w:rFonts w:ascii="Courier" w:hAnsi="Courier"/>
          <w:sz w:val="20"/>
          <w:szCs w:val="20"/>
        </w:rPr>
      </w:pPr>
      <w:r w:rsidRPr="00E873E3">
        <w:rPr>
          <w:rFonts w:ascii="Courier" w:hAnsi="Courier"/>
          <w:sz w:val="20"/>
          <w:szCs w:val="20"/>
        </w:rPr>
        <w:t>1 2</w:t>
      </w:r>
    </w:p>
    <w:p w14:paraId="52080D79" w14:textId="77777777" w:rsidR="009C7ABC" w:rsidRDefault="009C7ABC" w:rsidP="00AB5307"/>
    <w:p w14:paraId="19F9AB22" w14:textId="77777777" w:rsidR="009C7ABC" w:rsidRDefault="009C7ABC" w:rsidP="00AB5307">
      <w:r>
        <w:t>Output:</w:t>
      </w:r>
    </w:p>
    <w:p w14:paraId="1A26F878" w14:textId="77777777" w:rsidR="009C7ABC" w:rsidRPr="00E873E3" w:rsidRDefault="009C7ABC" w:rsidP="00AB5307">
      <w:pPr>
        <w:rPr>
          <w:rFonts w:ascii="Courier" w:hAnsi="Courier"/>
          <w:sz w:val="20"/>
          <w:szCs w:val="20"/>
        </w:rPr>
      </w:pPr>
      <w:r w:rsidRPr="00E873E3">
        <w:rPr>
          <w:rFonts w:ascii="Courier" w:hAnsi="Courier"/>
          <w:sz w:val="20"/>
          <w:szCs w:val="20"/>
        </w:rPr>
        <w:t>19</w:t>
      </w:r>
    </w:p>
    <w:p w14:paraId="1248535A" w14:textId="77777777" w:rsidR="00F006CE" w:rsidRDefault="00F006CE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2F64FBB" w14:textId="77777777" w:rsidR="00AB5307" w:rsidRDefault="00AB5307" w:rsidP="00AB5307">
      <w:pPr>
        <w:pStyle w:val="Heading2"/>
      </w:pPr>
      <w:r>
        <w:lastRenderedPageBreak/>
        <w:t>Code Submission</w:t>
      </w:r>
    </w:p>
    <w:p w14:paraId="088973F3" w14:textId="2108B91D" w:rsidR="00AB5307" w:rsidRDefault="00AB5307" w:rsidP="00AB5307">
      <w:pPr>
        <w:spacing w:line="276" w:lineRule="auto"/>
      </w:pPr>
      <w:r>
        <w:t>Please follow these guidelines when submitting your code:</w:t>
      </w:r>
    </w:p>
    <w:p w14:paraId="733F8C57" w14:textId="2468B372" w:rsidR="00FD16D8" w:rsidRDefault="00FD16D8" w:rsidP="00FD16D8">
      <w:pPr>
        <w:pStyle w:val="ListParagraph"/>
        <w:numPr>
          <w:ilvl w:val="0"/>
          <w:numId w:val="2"/>
        </w:numPr>
        <w:spacing w:line="276" w:lineRule="auto"/>
      </w:pPr>
      <w:r>
        <w:t>Provide a zip archive of a Visual Studio solution plus all source code and associated files</w:t>
      </w:r>
    </w:p>
    <w:p w14:paraId="67F7E7D4" w14:textId="08C1E605" w:rsidR="00FD16D8" w:rsidRPr="0026727E" w:rsidRDefault="00FD16D8" w:rsidP="00FD16D8">
      <w:pPr>
        <w:pStyle w:val="ListParagraph"/>
        <w:numPr>
          <w:ilvl w:val="0"/>
          <w:numId w:val="2"/>
        </w:numPr>
        <w:spacing w:line="276" w:lineRule="auto"/>
      </w:pPr>
      <w:r>
        <w:t xml:space="preserve">The solution must compile and produce an executable file called </w:t>
      </w:r>
      <w:r w:rsidRPr="000557D7">
        <w:rPr>
          <w:rFonts w:ascii="Courier" w:hAnsi="Courier"/>
          <w:sz w:val="20"/>
          <w:szCs w:val="20"/>
        </w:rPr>
        <w:t>PrizeDraw.exe</w:t>
      </w:r>
    </w:p>
    <w:p w14:paraId="11A20B8F" w14:textId="0621EA31" w:rsidR="0026727E" w:rsidRDefault="0026727E" w:rsidP="0026727E">
      <w:pPr>
        <w:pStyle w:val="ListParagraph"/>
        <w:numPr>
          <w:ilvl w:val="1"/>
          <w:numId w:val="2"/>
        </w:numPr>
        <w:spacing w:line="276" w:lineRule="auto"/>
      </w:pPr>
      <w:r>
        <w:t xml:space="preserve">Please </w:t>
      </w:r>
      <w:r w:rsidRPr="0026727E">
        <w:rPr>
          <w:b/>
        </w:rPr>
        <w:t>include</w:t>
      </w:r>
      <w:r>
        <w:t xml:space="preserve"> </w:t>
      </w:r>
      <w:r w:rsidRPr="0026727E">
        <w:rPr>
          <w:b/>
        </w:rPr>
        <w:t>the executable</w:t>
      </w:r>
      <w:r>
        <w:t xml:space="preserve"> in your submission.</w:t>
      </w:r>
    </w:p>
    <w:p w14:paraId="1ADC7A37" w14:textId="126BA23B" w:rsidR="00F178B3" w:rsidRDefault="00F178B3" w:rsidP="00F178B3">
      <w:pPr>
        <w:pStyle w:val="ListParagraph"/>
        <w:numPr>
          <w:ilvl w:val="0"/>
          <w:numId w:val="2"/>
        </w:numPr>
        <w:spacing w:line="276" w:lineRule="auto"/>
      </w:pPr>
      <w:r>
        <w:t xml:space="preserve">Your application must </w:t>
      </w:r>
      <w:r w:rsidRPr="0026727E">
        <w:rPr>
          <w:b/>
        </w:rPr>
        <w:t>run from the co</w:t>
      </w:r>
      <w:bookmarkStart w:id="1" w:name="_GoBack"/>
      <w:bookmarkEnd w:id="1"/>
      <w:r w:rsidRPr="0026727E">
        <w:rPr>
          <w:b/>
        </w:rPr>
        <w:t>mmand line</w:t>
      </w:r>
      <w:r>
        <w:t xml:space="preserve"> and accept in</w:t>
      </w:r>
      <w:r w:rsidR="001A1B01">
        <w:t>put data redirected from a file</w:t>
      </w:r>
    </w:p>
    <w:p w14:paraId="17494316" w14:textId="77777777" w:rsidR="00F178B3" w:rsidRDefault="00F178B3" w:rsidP="00F178B3">
      <w:pPr>
        <w:pStyle w:val="ListParagraph"/>
        <w:spacing w:line="276" w:lineRule="auto"/>
      </w:pPr>
      <w:r>
        <w:t>For example (where '</w:t>
      </w:r>
      <w:r w:rsidRPr="00F178B3">
        <w:rPr>
          <w:rFonts w:ascii="Courier" w:hAnsi="Courier"/>
          <w:sz w:val="20"/>
          <w:szCs w:val="20"/>
        </w:rPr>
        <w:t xml:space="preserve">C:\&gt; </w:t>
      </w:r>
      <w:r>
        <w:t>' is the command prompt):</w:t>
      </w:r>
    </w:p>
    <w:p w14:paraId="709F51D2" w14:textId="77777777" w:rsidR="00F178B3" w:rsidRPr="00F178B3" w:rsidRDefault="00F178B3" w:rsidP="00F178B3">
      <w:pPr>
        <w:pStyle w:val="ListParagraph"/>
        <w:spacing w:after="0"/>
        <w:rPr>
          <w:rFonts w:ascii="Courier" w:hAnsi="Courier"/>
          <w:sz w:val="20"/>
          <w:szCs w:val="20"/>
        </w:rPr>
      </w:pPr>
      <w:r w:rsidRPr="00F178B3">
        <w:rPr>
          <w:rFonts w:ascii="Courier" w:hAnsi="Courier"/>
          <w:sz w:val="20"/>
          <w:szCs w:val="20"/>
        </w:rPr>
        <w:t>C:\&gt; echo 5 &gt; input.txt</w:t>
      </w:r>
    </w:p>
    <w:p w14:paraId="2B12D349" w14:textId="77777777" w:rsidR="00F178B3" w:rsidRPr="00F178B3" w:rsidRDefault="00F178B3" w:rsidP="00F178B3">
      <w:pPr>
        <w:pStyle w:val="ListParagraph"/>
        <w:spacing w:after="0"/>
        <w:rPr>
          <w:rFonts w:ascii="Courier" w:hAnsi="Courier"/>
          <w:sz w:val="20"/>
          <w:szCs w:val="20"/>
        </w:rPr>
      </w:pPr>
      <w:r w:rsidRPr="00F178B3">
        <w:rPr>
          <w:rFonts w:ascii="Courier" w:hAnsi="Courier"/>
          <w:sz w:val="20"/>
          <w:szCs w:val="20"/>
        </w:rPr>
        <w:t>C:\&gt; echo 3 1 2 3 &gt;&gt; input.txt</w:t>
      </w:r>
    </w:p>
    <w:p w14:paraId="0C4063E0" w14:textId="77777777" w:rsidR="00F178B3" w:rsidRPr="00F178B3" w:rsidRDefault="00F178B3" w:rsidP="00F178B3">
      <w:pPr>
        <w:pStyle w:val="ListParagraph"/>
        <w:spacing w:after="0"/>
        <w:rPr>
          <w:rFonts w:ascii="Courier" w:hAnsi="Courier"/>
          <w:sz w:val="20"/>
          <w:szCs w:val="20"/>
        </w:rPr>
      </w:pPr>
      <w:r w:rsidRPr="00F178B3">
        <w:rPr>
          <w:rFonts w:ascii="Courier" w:hAnsi="Courier"/>
          <w:sz w:val="20"/>
          <w:szCs w:val="20"/>
        </w:rPr>
        <w:t>C:\&gt; echo 2 1 1 &gt;&gt; input.txt</w:t>
      </w:r>
    </w:p>
    <w:p w14:paraId="1D443F60" w14:textId="77777777" w:rsidR="00F178B3" w:rsidRPr="00F178B3" w:rsidRDefault="00F178B3" w:rsidP="00F178B3">
      <w:pPr>
        <w:pStyle w:val="ListParagraph"/>
        <w:spacing w:after="0"/>
        <w:rPr>
          <w:rFonts w:ascii="Courier" w:hAnsi="Courier"/>
          <w:sz w:val="20"/>
          <w:szCs w:val="20"/>
        </w:rPr>
      </w:pPr>
      <w:r w:rsidRPr="00F178B3">
        <w:rPr>
          <w:rFonts w:ascii="Courier" w:hAnsi="Courier"/>
          <w:sz w:val="20"/>
          <w:szCs w:val="20"/>
        </w:rPr>
        <w:t>C:\&gt; echo 4 10 5 5 1 &gt;&gt; input.txt</w:t>
      </w:r>
    </w:p>
    <w:p w14:paraId="5E4005CA" w14:textId="77777777" w:rsidR="00F178B3" w:rsidRPr="00F178B3" w:rsidRDefault="00F178B3" w:rsidP="00F178B3">
      <w:pPr>
        <w:pStyle w:val="ListParagraph"/>
        <w:spacing w:after="0"/>
        <w:rPr>
          <w:rFonts w:ascii="Courier" w:hAnsi="Courier"/>
          <w:sz w:val="20"/>
          <w:szCs w:val="20"/>
        </w:rPr>
      </w:pPr>
      <w:r w:rsidRPr="00F178B3">
        <w:rPr>
          <w:rFonts w:ascii="Courier" w:hAnsi="Courier"/>
          <w:sz w:val="20"/>
          <w:szCs w:val="20"/>
        </w:rPr>
        <w:t>C:\&gt; echo 0 &gt;&gt; input.txt</w:t>
      </w:r>
    </w:p>
    <w:p w14:paraId="592AEDE6" w14:textId="77777777" w:rsidR="00F178B3" w:rsidRPr="00F178B3" w:rsidRDefault="00F178B3" w:rsidP="00F178B3">
      <w:pPr>
        <w:pStyle w:val="ListParagraph"/>
        <w:spacing w:after="0"/>
        <w:rPr>
          <w:rFonts w:ascii="Courier" w:hAnsi="Courier"/>
          <w:sz w:val="20"/>
          <w:szCs w:val="20"/>
        </w:rPr>
      </w:pPr>
      <w:r w:rsidRPr="00F178B3">
        <w:rPr>
          <w:rFonts w:ascii="Courier" w:hAnsi="Courier"/>
          <w:sz w:val="20"/>
          <w:szCs w:val="20"/>
        </w:rPr>
        <w:t>C:\&gt; echo 1 2 &gt;&gt; input.txt</w:t>
      </w:r>
    </w:p>
    <w:p w14:paraId="5EF57063" w14:textId="77777777" w:rsidR="00F178B3" w:rsidRPr="00F178B3" w:rsidRDefault="00F178B3" w:rsidP="00F178B3">
      <w:pPr>
        <w:pStyle w:val="ListParagraph"/>
        <w:spacing w:after="0"/>
        <w:rPr>
          <w:rFonts w:ascii="Courier" w:hAnsi="Courier"/>
          <w:sz w:val="20"/>
          <w:szCs w:val="20"/>
        </w:rPr>
      </w:pPr>
      <w:r w:rsidRPr="00F178B3">
        <w:rPr>
          <w:rFonts w:ascii="Courier" w:hAnsi="Courier"/>
          <w:sz w:val="20"/>
          <w:szCs w:val="20"/>
        </w:rPr>
        <w:t xml:space="preserve">C:\&gt; </w:t>
      </w:r>
      <w:proofErr w:type="spellStart"/>
      <w:r w:rsidRPr="00F178B3">
        <w:rPr>
          <w:rFonts w:ascii="Courier" w:hAnsi="Courier"/>
          <w:sz w:val="20"/>
          <w:szCs w:val="20"/>
        </w:rPr>
        <w:t>PrizeDraw</w:t>
      </w:r>
      <w:proofErr w:type="spellEnd"/>
      <w:r w:rsidRPr="00F178B3">
        <w:rPr>
          <w:rFonts w:ascii="Courier" w:hAnsi="Courier"/>
          <w:sz w:val="20"/>
          <w:szCs w:val="20"/>
        </w:rPr>
        <w:t xml:space="preserve"> &lt; input.txt</w:t>
      </w:r>
    </w:p>
    <w:p w14:paraId="18AF5F01" w14:textId="07BDC29F" w:rsidR="00F178B3" w:rsidRPr="00F178B3" w:rsidRDefault="00F178B3" w:rsidP="00F178B3">
      <w:pPr>
        <w:pStyle w:val="ListParagraph"/>
        <w:spacing w:after="0"/>
        <w:rPr>
          <w:rFonts w:ascii="Courier" w:hAnsi="Courier"/>
          <w:sz w:val="20"/>
          <w:szCs w:val="20"/>
        </w:rPr>
      </w:pPr>
      <w:r w:rsidRPr="00F178B3">
        <w:rPr>
          <w:rFonts w:ascii="Courier" w:hAnsi="Courier"/>
          <w:sz w:val="20"/>
          <w:szCs w:val="20"/>
        </w:rPr>
        <w:t>C:\&gt; 19</w:t>
      </w:r>
    </w:p>
    <w:p w14:paraId="7003D44D" w14:textId="175AD992" w:rsidR="00B64062" w:rsidRDefault="00AB5307" w:rsidP="00AB5307">
      <w:pPr>
        <w:pStyle w:val="ListParagraph"/>
        <w:numPr>
          <w:ilvl w:val="0"/>
          <w:numId w:val="2"/>
        </w:numPr>
        <w:spacing w:line="276" w:lineRule="auto"/>
      </w:pPr>
      <w:r>
        <w:t>Please include your unit tests along with your submission</w:t>
      </w:r>
    </w:p>
    <w:sectPr w:rsidR="00B64062" w:rsidSect="00337B3D">
      <w:headerReference w:type="default" r:id="rId11"/>
      <w:pgSz w:w="11907" w:h="16839" w:code="9"/>
      <w:pgMar w:top="1134" w:right="72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16525" w14:textId="77777777" w:rsidR="006E0333" w:rsidRDefault="006E0333" w:rsidP="006E0333">
      <w:pPr>
        <w:spacing w:after="0"/>
      </w:pPr>
      <w:r>
        <w:separator/>
      </w:r>
    </w:p>
  </w:endnote>
  <w:endnote w:type="continuationSeparator" w:id="0">
    <w:p w14:paraId="14820FFD" w14:textId="77777777" w:rsidR="006E0333" w:rsidRDefault="006E0333" w:rsidP="006E03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01067" w14:textId="77777777" w:rsidR="006E0333" w:rsidRDefault="006E0333" w:rsidP="006E0333">
      <w:pPr>
        <w:spacing w:after="0"/>
      </w:pPr>
      <w:r>
        <w:separator/>
      </w:r>
    </w:p>
  </w:footnote>
  <w:footnote w:type="continuationSeparator" w:id="0">
    <w:p w14:paraId="3F622EFD" w14:textId="77777777" w:rsidR="006E0333" w:rsidRDefault="006E0333" w:rsidP="006E03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C0C49" w14:textId="77777777" w:rsidR="006E0333" w:rsidRDefault="00BB0E1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column">
            <wp:posOffset>5168900</wp:posOffset>
          </wp:positionH>
          <wp:positionV relativeFrom="paragraph">
            <wp:posOffset>-398780</wp:posOffset>
          </wp:positionV>
          <wp:extent cx="1367790" cy="862330"/>
          <wp:effectExtent l="19050" t="0" r="3810" b="0"/>
          <wp:wrapTight wrapText="bothSides">
            <wp:wrapPolygon edited="0">
              <wp:start x="-301" y="0"/>
              <wp:lineTo x="-301" y="20996"/>
              <wp:lineTo x="21660" y="20996"/>
              <wp:lineTo x="21660" y="0"/>
              <wp:lineTo x="-301" y="0"/>
            </wp:wrapPolygon>
          </wp:wrapTight>
          <wp:docPr id="1" name="Picture 1" descr="fiserv_logo_orang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serv_logo_orang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790" cy="8623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44D8"/>
    <w:multiLevelType w:val="hybridMultilevel"/>
    <w:tmpl w:val="CF26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10266"/>
    <w:multiLevelType w:val="hybridMultilevel"/>
    <w:tmpl w:val="5F608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22932"/>
    <w:multiLevelType w:val="hybridMultilevel"/>
    <w:tmpl w:val="E578CD3C"/>
    <w:lvl w:ilvl="0" w:tplc="47B69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ABC"/>
    <w:rsid w:val="000557D7"/>
    <w:rsid w:val="00184E69"/>
    <w:rsid w:val="001A1B01"/>
    <w:rsid w:val="001F5611"/>
    <w:rsid w:val="00222733"/>
    <w:rsid w:val="0026727E"/>
    <w:rsid w:val="00337B3D"/>
    <w:rsid w:val="006957D9"/>
    <w:rsid w:val="006E0333"/>
    <w:rsid w:val="00797527"/>
    <w:rsid w:val="00827C3A"/>
    <w:rsid w:val="008B36C4"/>
    <w:rsid w:val="00926C61"/>
    <w:rsid w:val="009C7ABC"/>
    <w:rsid w:val="009D4C07"/>
    <w:rsid w:val="00A56784"/>
    <w:rsid w:val="00AB5307"/>
    <w:rsid w:val="00B01D28"/>
    <w:rsid w:val="00B64062"/>
    <w:rsid w:val="00B66234"/>
    <w:rsid w:val="00BB0E1B"/>
    <w:rsid w:val="00C4021C"/>
    <w:rsid w:val="00D66145"/>
    <w:rsid w:val="00E43B38"/>
    <w:rsid w:val="00E873E3"/>
    <w:rsid w:val="00F006CE"/>
    <w:rsid w:val="00F02FDD"/>
    <w:rsid w:val="00F178B3"/>
    <w:rsid w:val="00FD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B5B270F"/>
  <w15:docId w15:val="{51BC3D29-E5D3-41A7-8A06-5395B985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3E3"/>
    <w:pPr>
      <w:spacing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C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E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3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3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C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E033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333"/>
  </w:style>
  <w:style w:type="paragraph" w:styleId="Footer">
    <w:name w:val="footer"/>
    <w:basedOn w:val="Normal"/>
    <w:link w:val="FooterChar"/>
    <w:uiPriority w:val="99"/>
    <w:semiHidden/>
    <w:unhideWhenUsed/>
    <w:rsid w:val="006E033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eftonJ\Application%20Data\Microsoft\Templates\Fiserv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4918AC9787E34587082528D7D69EDA" ma:contentTypeVersion="0" ma:contentTypeDescription="Create a new document." ma:contentTypeScope="" ma:versionID="9938e4a788b2751d17d2dc76390868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8D8E6-00C7-4397-8AAF-4C522C0E5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6D1F98-E697-4E22-BE66-24897453D6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DFAB1-7AFD-42DC-BE65-66BBD59C914B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4D933D-3980-4ABE-9CF7-CFE296821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Fiserv Template.dot</Template>
  <TotalTime>35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Fiserv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Allan</dc:creator>
  <cp:lastModifiedBy>Allan, Brad (Bracknell)</cp:lastModifiedBy>
  <cp:revision>14</cp:revision>
  <cp:lastPrinted>2011-06-29T07:40:00Z</cp:lastPrinted>
  <dcterms:created xsi:type="dcterms:W3CDTF">2011-07-06T08:18:00Z</dcterms:created>
  <dcterms:modified xsi:type="dcterms:W3CDTF">2018-02-12T17:31:00Z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0x010100C44918AC9787E34587082528D7D69EDA</vt:lpwstr>
  </property>
</Properties>
</file>